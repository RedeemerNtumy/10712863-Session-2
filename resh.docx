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74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2335"/>
        <w:gridCol w:w="7470"/>
      </w:tblGrid>
      <w:tr w:rsidR="007A0F44" w:rsidRPr="00565B06" w:rsidTr="00D4622B">
        <w:trPr>
          <w:trHeight w:hRule="exact" w:val="1170"/>
        </w:trPr>
        <w:tc>
          <w:tcPr>
            <w:tcW w:w="2335" w:type="dxa"/>
            <w:tcMar>
              <w:right w:w="144" w:type="dxa"/>
            </w:tcMar>
            <w:vAlign w:val="bottom"/>
          </w:tcPr>
          <w:p w:rsidR="007A0F44" w:rsidRPr="00903DCD" w:rsidRDefault="00572E41" w:rsidP="00174A87">
            <w:pPr>
              <w:pStyle w:val="Title"/>
              <w:rPr>
                <w:b/>
                <w:sz w:val="48"/>
                <w:szCs w:val="48"/>
              </w:rPr>
            </w:pPr>
            <w:r w:rsidRPr="00903DCD">
              <w:rPr>
                <w:b/>
                <w:sz w:val="48"/>
                <w:szCs w:val="48"/>
              </w:rPr>
              <w:t>REDEEMER</w:t>
            </w:r>
          </w:p>
          <w:p w:rsidR="007A0F44" w:rsidRPr="00565B06" w:rsidRDefault="00572E41" w:rsidP="00174A87">
            <w:pPr>
              <w:pStyle w:val="Subtitle"/>
            </w:pPr>
            <w:r w:rsidRPr="00572E41">
              <w:rPr>
                <w:sz w:val="48"/>
                <w:szCs w:val="48"/>
              </w:rPr>
              <w:t>NTUMY</w:t>
            </w:r>
          </w:p>
        </w:tc>
        <w:tc>
          <w:tcPr>
            <w:tcW w:w="7470" w:type="dxa"/>
            <w:tcMar>
              <w:left w:w="144" w:type="dxa"/>
            </w:tcMar>
            <w:vAlign w:val="bottom"/>
          </w:tcPr>
          <w:p w:rsidR="007A0F44" w:rsidRDefault="00BC652B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E7BFC42B72444A7AFF445D2402F860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52F6F">
                  <w:t>PO BOX AX 1008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A7BBD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C652B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E0489792BB94001B775FEDF1FDE8C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52F6F">
                  <w:t>+233204795023/+233240232940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4F04F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C652B" w:rsidP="00572E41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6B4FE2A4BCD441EBAF2752DEEC2921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52F6F">
                  <w:t>rkntumy@st.ug.edu.gh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B1FCB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572E41">
              <w:t xml:space="preserve">                                                                                                            </w:t>
            </w:r>
            <w:hyperlink w:history="1">
              <w:r w:rsidR="00D4622B" w:rsidRPr="00284024">
                <w:rPr>
                  <w:rStyle w:val="Hyperlink"/>
                </w:rPr>
                <w:t xml:space="preserve">   </w:t>
              </w:r>
            </w:hyperlink>
            <w:hyperlink r:id="rId11" w:history="1">
              <w:r w:rsidR="00903DCD" w:rsidRPr="00284024">
                <w:rPr>
                  <w:rStyle w:val="Hyperlink"/>
                </w:rPr>
                <w:t>www.linkedin.com/in/redeemer-ntumy-85762a194</w:t>
              </w:r>
            </w:hyperlink>
            <w:r w:rsidR="00903DCD">
              <w:t xml:space="preserve"> </w:t>
            </w:r>
            <w:r w:rsidR="00572E41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219125D" wp14:editId="26E263E3">
                      <wp:extent cx="109728" cy="109728"/>
                      <wp:effectExtent l="0" t="0" r="5080" b="5080"/>
                      <wp:docPr id="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2F9EC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VjyQwAABA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5sR1Y8kMAAAQ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572E41">
              <w:t xml:space="preserve">                                                                                              </w:t>
            </w:r>
          </w:p>
          <w:p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18360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052F6F" w:rsidP="007850D1">
            <w:pPr>
              <w:pStyle w:val="Heading1"/>
              <w:outlineLvl w:val="0"/>
            </w:pPr>
            <w:r>
              <w:t>SUMMARY</w:t>
            </w:r>
          </w:p>
        </w:tc>
      </w:tr>
    </w:tbl>
    <w:p w:rsidR="00A77B4D" w:rsidRPr="00565B06" w:rsidRDefault="00903DCD" w:rsidP="007850D1">
      <w:r>
        <w:t>I am a level 300 student at the University of Ghana studying Computer Science. I have a passion for Data Science, Machine learning, and Search Engine Optimization.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2581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C652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17FCCFAD05C7461FAB7FBD5C67BDEF5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03DCD" w:rsidP="00B47E1E">
      <w:pPr>
        <w:pStyle w:val="Heading2"/>
      </w:pPr>
      <w:r>
        <w:t>BSc Computer Science</w:t>
      </w:r>
      <w:r w:rsidR="007C0E0E" w:rsidRPr="00565B06">
        <w:t xml:space="preserve"> | </w:t>
      </w:r>
      <w:r>
        <w:rPr>
          <w:rStyle w:val="Emphasis"/>
        </w:rPr>
        <w:t>University of Ghana</w:t>
      </w:r>
    </w:p>
    <w:p w:rsidR="007C0E0E" w:rsidRPr="00565B06" w:rsidRDefault="00903DCD" w:rsidP="004F199F">
      <w:pPr>
        <w:pStyle w:val="Heading3"/>
      </w:pPr>
      <w:r>
        <w:t>2018</w:t>
      </w:r>
      <w:r w:rsidR="007C0E0E" w:rsidRPr="00565B06">
        <w:t xml:space="preserve"> – </w:t>
      </w:r>
      <w:r>
        <w:t>present</w:t>
      </w:r>
    </w:p>
    <w:p w:rsidR="007C0E0E" w:rsidRPr="00565B06" w:rsidRDefault="00BC652B" w:rsidP="007C0E0E">
      <w:sdt>
        <w:sdtPr>
          <w:alias w:val="Enter education details 1:"/>
          <w:tag w:val="Enter education details 1:"/>
          <w:id w:val="923453648"/>
          <w:placeholder>
            <w:docPart w:val="21B42DC4A5EF42CAA1218A755E50FD6E"/>
          </w:placeholder>
          <w:temporary/>
          <w:showingPlcHdr/>
          <w15:appearance w15:val="hidden"/>
        </w:sdtPr>
        <w:sdtEndPr/>
        <w:sdtContent>
          <w:r w:rsidR="007C0E0E" w:rsidRPr="00565B06">
            <w:t>It’s okay to brag about your GPA, awards, and honors. Feel free to summarize your coursework too.</w:t>
          </w:r>
        </w:sdtContent>
      </w:sdt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8258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C652B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8AACBAA05914396A4979AE873E205A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903DCD" w:rsidP="00B47E1E">
      <w:pPr>
        <w:pStyle w:val="Heading2"/>
      </w:pPr>
      <w:r>
        <w:t>Supervisor</w:t>
      </w:r>
      <w:r w:rsidR="005E088C" w:rsidRPr="00565B06">
        <w:t xml:space="preserve"> | </w:t>
      </w:r>
      <w:r>
        <w:rPr>
          <w:rStyle w:val="Emphasis"/>
        </w:rPr>
        <w:t>Peace ‘n’ Love Natural Mineral Water</w:t>
      </w:r>
    </w:p>
    <w:p w:rsidR="005E088C" w:rsidRPr="00565B06" w:rsidRDefault="00903DCD" w:rsidP="004F199F">
      <w:pPr>
        <w:pStyle w:val="Heading3"/>
      </w:pPr>
      <w:r>
        <w:t>2015</w:t>
      </w:r>
      <w:r w:rsidR="005E088C" w:rsidRPr="00565B06">
        <w:t xml:space="preserve"> – </w:t>
      </w:r>
      <w:r>
        <w:t>PRESENT</w:t>
      </w:r>
    </w:p>
    <w:p w:rsidR="005E088C" w:rsidRPr="00565B06" w:rsidRDefault="00BC652B" w:rsidP="005E088C">
      <w:sdt>
        <w:sdtPr>
          <w:alias w:val="Enter job details 1:"/>
          <w:tag w:val="Enter job details 1:"/>
          <w:id w:val="1875349761"/>
          <w:placeholder>
            <w:docPart w:val="3E7FCCCD3F6140D396AE9004E92A5083"/>
          </w:placeholder>
          <w:temporary/>
          <w:showingPlcHdr/>
          <w15:appearance w15:val="hidden"/>
        </w:sdtPr>
        <w:sdtEndPr/>
        <w:sdtContent>
          <w:r w:rsidR="005E088C" w:rsidRPr="00565B06">
            <w:t>Describe your responsibilities and achievements in terms of impact and results. Use examples, but keep in short.</w:t>
          </w:r>
        </w:sdtContent>
      </w:sdt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0F37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BC652B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890BD135A6F48A4B33D17389A89164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903DCD" w:rsidRDefault="00903DCD" w:rsidP="00316CE4">
            <w:pPr>
              <w:pStyle w:val="ListBullet"/>
              <w:spacing w:after="80"/>
            </w:pPr>
            <w:r>
              <w:t>Data Science/Machine Learning (Python)</w:t>
            </w:r>
          </w:p>
          <w:p w:rsidR="00316CE4" w:rsidRPr="00903DCD" w:rsidRDefault="00903DCD" w:rsidP="00903DCD">
            <w:pPr>
              <w:pStyle w:val="ListBullet"/>
              <w:spacing w:after="80"/>
            </w:pPr>
            <w:r>
              <w:t>Search Engine Optimization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903DCD" w:rsidP="00565B06">
            <w:pPr>
              <w:pStyle w:val="ListBullet"/>
              <w:spacing w:after="80"/>
            </w:pPr>
            <w:r>
              <w:t>WordPress</w:t>
            </w:r>
          </w:p>
          <w:p w:rsidR="00F904FC" w:rsidRPr="00565B06" w:rsidRDefault="00F904FC" w:rsidP="00903DCD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:rsidR="00903DCD" w:rsidRPr="00565B06" w:rsidRDefault="00903DCD" w:rsidP="00903DC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903DCD" w:rsidRPr="00565B06" w:rsidTr="00903DCD">
        <w:tc>
          <w:tcPr>
            <w:tcW w:w="725" w:type="dxa"/>
            <w:tcMar>
              <w:right w:w="216" w:type="dxa"/>
            </w:tcMar>
            <w:vAlign w:val="bottom"/>
          </w:tcPr>
          <w:p w:rsidR="00903DCD" w:rsidRPr="00565B06" w:rsidRDefault="00903DCD" w:rsidP="003D6F5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F679B86" wp14:editId="44C65A24">
                      <wp:extent cx="274320" cy="274320"/>
                      <wp:effectExtent l="0" t="0" r="0" b="0"/>
                      <wp:docPr id="27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90DA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w87yT4xgAADaPAAAOAAAAAAAAAAAAAAAAAC4CAABkcnMvZTJv&#10;RG9jLnhtbFBLAQItABQABgAIAAAAIQAYauyH2QAAAAMBAAAPAAAAAAAAAAAAAAAAAD0bAABkcnMv&#10;ZG93bnJldi54bWxQSwUGAAAAAAQABADzAAAAQx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903DCD" w:rsidRPr="00565B06" w:rsidRDefault="00903DCD" w:rsidP="003D6F5D">
            <w:pPr>
              <w:pStyle w:val="Heading1"/>
              <w:outlineLvl w:val="0"/>
            </w:pPr>
            <w:r>
              <w:t>LICENSES AND CERTIFICATIONS</w:t>
            </w:r>
            <w:bookmarkStart w:id="0" w:name="_GoBack"/>
            <w:bookmarkEnd w:id="0"/>
          </w:p>
        </w:tc>
      </w:tr>
    </w:tbl>
    <w:p w:rsidR="007A0F44" w:rsidRDefault="00903DCD" w:rsidP="00903DCD">
      <w:pPr>
        <w:pStyle w:val="Heading2"/>
        <w:rPr>
          <w:rStyle w:val="Emphasis"/>
        </w:rPr>
      </w:pPr>
      <w:r>
        <w:t>Google IT Support Certificate</w:t>
      </w:r>
      <w:r w:rsidRPr="00565B06">
        <w:t xml:space="preserve"> | </w:t>
      </w:r>
      <w:r>
        <w:rPr>
          <w:rStyle w:val="Emphasis"/>
        </w:rPr>
        <w:t>Coursera</w:t>
      </w:r>
    </w:p>
    <w:p w:rsidR="00903DCD" w:rsidRDefault="00903DCD" w:rsidP="00903DCD">
      <w:pPr>
        <w:pStyle w:val="Heading2"/>
        <w:rPr>
          <w:iCs/>
          <w:color w:val="4C4C4C" w:themeColor="text2" w:themeTint="BF"/>
        </w:rPr>
      </w:pPr>
      <w:r>
        <w:rPr>
          <w:iCs/>
          <w:color w:val="4C4C4C" w:themeColor="text2" w:themeTint="BF"/>
        </w:rPr>
        <w:t>October 8, 2020</w:t>
      </w:r>
    </w:p>
    <w:p w:rsidR="00903DCD" w:rsidRDefault="00903DCD" w:rsidP="00903DCD">
      <w:pPr>
        <w:pStyle w:val="Heading2"/>
        <w:rPr>
          <w:iCs/>
          <w:color w:val="4C4C4C" w:themeColor="text2" w:themeTint="BF"/>
        </w:rPr>
      </w:pPr>
    </w:p>
    <w:p w:rsidR="00903DCD" w:rsidRDefault="00903DCD" w:rsidP="00903DCD">
      <w:pPr>
        <w:pStyle w:val="Heading2"/>
        <w:rPr>
          <w:rStyle w:val="Emphasis"/>
        </w:rPr>
      </w:pPr>
      <w:r>
        <w:t>Search Engine Optimization</w:t>
      </w:r>
      <w:r w:rsidRPr="00565B06">
        <w:t xml:space="preserve"> | </w:t>
      </w:r>
      <w:r>
        <w:rPr>
          <w:rStyle w:val="Emphasis"/>
        </w:rPr>
        <w:t>Coursera</w:t>
      </w:r>
    </w:p>
    <w:p w:rsidR="00903DCD" w:rsidRPr="00903DCD" w:rsidRDefault="00903DCD" w:rsidP="00903DCD">
      <w:pPr>
        <w:pStyle w:val="Heading2"/>
        <w:rPr>
          <w:iCs/>
          <w:color w:val="4C4C4C" w:themeColor="text2" w:themeTint="BF"/>
        </w:rPr>
      </w:pPr>
      <w:r>
        <w:rPr>
          <w:iCs/>
          <w:color w:val="4C4C4C" w:themeColor="text2" w:themeTint="BF"/>
        </w:rPr>
        <w:t>August</w:t>
      </w:r>
      <w:r>
        <w:rPr>
          <w:iCs/>
          <w:color w:val="4C4C4C" w:themeColor="text2" w:themeTint="BF"/>
        </w:rPr>
        <w:t xml:space="preserve"> </w:t>
      </w:r>
      <w:r>
        <w:rPr>
          <w:iCs/>
          <w:color w:val="4C4C4C" w:themeColor="text2" w:themeTint="BF"/>
        </w:rPr>
        <w:t>12</w:t>
      </w:r>
      <w:r>
        <w:rPr>
          <w:iCs/>
          <w:color w:val="4C4C4C" w:themeColor="text2" w:themeTint="BF"/>
        </w:rPr>
        <w:t>, 2020</w:t>
      </w:r>
    </w:p>
    <w:p w:rsidR="00903DCD" w:rsidRPr="00903DCD" w:rsidRDefault="00903DCD" w:rsidP="00903DCD">
      <w:pPr>
        <w:pStyle w:val="Heading2"/>
        <w:rPr>
          <w:iCs/>
          <w:color w:val="4C4C4C" w:themeColor="text2" w:themeTint="BF"/>
        </w:rPr>
      </w:pPr>
    </w:p>
    <w:sectPr w:rsidR="00903DCD" w:rsidRPr="00903DCD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52B" w:rsidRDefault="00BC652B" w:rsidP="00F534FB">
      <w:pPr>
        <w:spacing w:after="0"/>
      </w:pPr>
      <w:r>
        <w:separator/>
      </w:r>
    </w:p>
  </w:endnote>
  <w:endnote w:type="continuationSeparator" w:id="0">
    <w:p w:rsidR="00BC652B" w:rsidRDefault="00BC652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52B" w:rsidRDefault="00BC652B" w:rsidP="00F534FB">
      <w:pPr>
        <w:spacing w:after="0"/>
      </w:pPr>
      <w:r>
        <w:separator/>
      </w:r>
    </w:p>
  </w:footnote>
  <w:footnote w:type="continuationSeparator" w:id="0">
    <w:p w:rsidR="00BC652B" w:rsidRDefault="00BC652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28838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bEwNzU2MzM3tjRX0lEKTi0uzszPAykwrAUADd14GCwAAAA="/>
  </w:docVars>
  <w:rsids>
    <w:rsidRoot w:val="00572E4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2F6F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2E41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3DCD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52B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622B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72E41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edeemer-ntumy-85762a194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r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BFC42B72444A7AFF445D2402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2ADC6-41AA-4B81-88F9-C1B3768352F6}"/>
      </w:docPartPr>
      <w:docPartBody>
        <w:p w:rsidR="00000000" w:rsidRDefault="00E975E0">
          <w:pPr>
            <w:pStyle w:val="5E7BFC42B72444A7AFF445D2402F860C"/>
          </w:pPr>
          <w:r w:rsidRPr="009D0878">
            <w:t>Address</w:t>
          </w:r>
        </w:p>
      </w:docPartBody>
    </w:docPart>
    <w:docPart>
      <w:docPartPr>
        <w:name w:val="0E0489792BB94001B775FEDF1FDE8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49A0-7115-4AE7-BC33-4003780FEA51}"/>
      </w:docPartPr>
      <w:docPartBody>
        <w:p w:rsidR="00000000" w:rsidRDefault="00E975E0">
          <w:pPr>
            <w:pStyle w:val="0E0489792BB94001B775FEDF1FDE8C42"/>
          </w:pPr>
          <w:r w:rsidRPr="009D0878">
            <w:t>Phone</w:t>
          </w:r>
        </w:p>
      </w:docPartBody>
    </w:docPart>
    <w:docPart>
      <w:docPartPr>
        <w:name w:val="6B4FE2A4BCD441EBAF2752DEEC29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33AC5-4311-4C4B-A20C-E8EF50C0784D}"/>
      </w:docPartPr>
      <w:docPartBody>
        <w:p w:rsidR="00000000" w:rsidRDefault="00E975E0">
          <w:pPr>
            <w:pStyle w:val="6B4FE2A4BCD441EBAF2752DEEC292165"/>
          </w:pPr>
          <w:r w:rsidRPr="009D0878">
            <w:t>Email</w:t>
          </w:r>
        </w:p>
      </w:docPartBody>
    </w:docPart>
    <w:docPart>
      <w:docPartPr>
        <w:name w:val="17FCCFAD05C7461FAB7FBD5C67BDE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B036D-26A5-4E1B-B8B0-9E40CECD4945}"/>
      </w:docPartPr>
      <w:docPartBody>
        <w:p w:rsidR="00000000" w:rsidRDefault="00E975E0">
          <w:pPr>
            <w:pStyle w:val="17FCCFAD05C7461FAB7FBD5C67BDEF5E"/>
          </w:pPr>
          <w:r w:rsidRPr="00565B06">
            <w:t>Education</w:t>
          </w:r>
        </w:p>
      </w:docPartBody>
    </w:docPart>
    <w:docPart>
      <w:docPartPr>
        <w:name w:val="21B42DC4A5EF42CAA1218A755E50F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65D4-A670-421A-80E0-7CD9E98C69E0}"/>
      </w:docPartPr>
      <w:docPartBody>
        <w:p w:rsidR="00000000" w:rsidRDefault="00E975E0">
          <w:pPr>
            <w:pStyle w:val="21B42DC4A5EF42CAA1218A755E50FD6E"/>
          </w:pPr>
          <w:r w:rsidRPr="00565B06">
            <w:t xml:space="preserve">It’s </w:t>
          </w:r>
          <w:r w:rsidRPr="00565B06">
            <w:t>okay to brag about your GPA, awards, and honors. Feel free to summarize your coursework too.</w:t>
          </w:r>
        </w:p>
      </w:docPartBody>
    </w:docPart>
    <w:docPart>
      <w:docPartPr>
        <w:name w:val="78AACBAA05914396A4979AE873E2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528D4-9B78-475B-A589-A918F9AD991A}"/>
      </w:docPartPr>
      <w:docPartBody>
        <w:p w:rsidR="00000000" w:rsidRDefault="00E975E0">
          <w:pPr>
            <w:pStyle w:val="78AACBAA05914396A4979AE873E205A3"/>
          </w:pPr>
          <w:r w:rsidRPr="00565B06">
            <w:t>Experience</w:t>
          </w:r>
        </w:p>
      </w:docPartBody>
    </w:docPart>
    <w:docPart>
      <w:docPartPr>
        <w:name w:val="3E7FCCCD3F6140D396AE9004E92A5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CB0B5-0941-46E6-BABD-71EF0C350617}"/>
      </w:docPartPr>
      <w:docPartBody>
        <w:p w:rsidR="00000000" w:rsidRDefault="00E975E0">
          <w:pPr>
            <w:pStyle w:val="3E7FCCCD3F6140D396AE9004E92A5083"/>
          </w:pPr>
          <w:r w:rsidRPr="00565B06">
            <w:t>Describe your responsibilities and achievements in terms of impact and results. Use examples, but keep in short.</w:t>
          </w:r>
        </w:p>
      </w:docPartBody>
    </w:docPart>
    <w:docPart>
      <w:docPartPr>
        <w:name w:val="D890BD135A6F48A4B33D17389A89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C74DB-B724-4732-AD4E-8E43FD8B9759}"/>
      </w:docPartPr>
      <w:docPartBody>
        <w:p w:rsidR="00000000" w:rsidRDefault="00E975E0">
          <w:pPr>
            <w:pStyle w:val="D890BD135A6F48A4B33D17389A89164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A"/>
    <w:rsid w:val="005E5AAA"/>
    <w:rsid w:val="00E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1AB1F0B63A4591BE9AE3BCD87266E1">
    <w:name w:val="1C1AB1F0B63A4591BE9AE3BCD87266E1"/>
  </w:style>
  <w:style w:type="paragraph" w:customStyle="1" w:styleId="EE6CA53676124DC5AE6134435133CE94">
    <w:name w:val="EE6CA53676124DC5AE6134435133CE94"/>
  </w:style>
  <w:style w:type="paragraph" w:customStyle="1" w:styleId="5E7BFC42B72444A7AFF445D2402F860C">
    <w:name w:val="5E7BFC42B72444A7AFF445D2402F860C"/>
  </w:style>
  <w:style w:type="paragraph" w:customStyle="1" w:styleId="0E0489792BB94001B775FEDF1FDE8C42">
    <w:name w:val="0E0489792BB94001B775FEDF1FDE8C42"/>
  </w:style>
  <w:style w:type="paragraph" w:customStyle="1" w:styleId="6B4FE2A4BCD441EBAF2752DEEC292165">
    <w:name w:val="6B4FE2A4BCD441EBAF2752DEEC292165"/>
  </w:style>
  <w:style w:type="paragraph" w:customStyle="1" w:styleId="E2DCC6526E174A1E8F6A559205DF311D">
    <w:name w:val="E2DCC6526E174A1E8F6A559205DF311D"/>
  </w:style>
  <w:style w:type="paragraph" w:customStyle="1" w:styleId="509CB70F85714125A404104D64E383CF">
    <w:name w:val="509CB70F85714125A404104D64E383CF"/>
  </w:style>
  <w:style w:type="paragraph" w:customStyle="1" w:styleId="C7563EBD75B74DBEA7AF78F8FC29E57D">
    <w:name w:val="C7563EBD75B74DBEA7AF78F8FC29E57D"/>
  </w:style>
  <w:style w:type="paragraph" w:customStyle="1" w:styleId="BB5079E1928E4C8891FEF8BADD1675ED">
    <w:name w:val="BB5079E1928E4C8891FEF8BADD1675ED"/>
  </w:style>
  <w:style w:type="paragraph" w:customStyle="1" w:styleId="17FCCFAD05C7461FAB7FBD5C67BDEF5E">
    <w:name w:val="17FCCFAD05C7461FAB7FBD5C67BDEF5E"/>
  </w:style>
  <w:style w:type="paragraph" w:customStyle="1" w:styleId="4E510816A1A549CBB9250289B55BF6CC">
    <w:name w:val="4E510816A1A549CBB9250289B55BF6C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CF4F110DE9B41A5A46E2D48DA5EDBC0">
    <w:name w:val="7CF4F110DE9B41A5A46E2D48DA5EDBC0"/>
  </w:style>
  <w:style w:type="paragraph" w:customStyle="1" w:styleId="CC86545B9A8F43E2B08D1F77B64ADB57">
    <w:name w:val="CC86545B9A8F43E2B08D1F77B64ADB57"/>
  </w:style>
  <w:style w:type="paragraph" w:customStyle="1" w:styleId="D19B8BC1400C4544BE65EABF80550BB3">
    <w:name w:val="D19B8BC1400C4544BE65EABF80550BB3"/>
  </w:style>
  <w:style w:type="paragraph" w:customStyle="1" w:styleId="21B42DC4A5EF42CAA1218A755E50FD6E">
    <w:name w:val="21B42DC4A5EF42CAA1218A755E50FD6E"/>
  </w:style>
  <w:style w:type="paragraph" w:customStyle="1" w:styleId="54BE90CDB4684A4888FFB2045A12025B">
    <w:name w:val="54BE90CDB4684A4888FFB2045A12025B"/>
  </w:style>
  <w:style w:type="paragraph" w:customStyle="1" w:styleId="7E0026A663F741179AFC64A22D733D27">
    <w:name w:val="7E0026A663F741179AFC64A22D733D27"/>
  </w:style>
  <w:style w:type="paragraph" w:customStyle="1" w:styleId="3F94C270AE92418E9CF092D7F10EEF78">
    <w:name w:val="3F94C270AE92418E9CF092D7F10EEF78"/>
  </w:style>
  <w:style w:type="paragraph" w:customStyle="1" w:styleId="F0D9D647B90D4E3F850C52AE03BCED1F">
    <w:name w:val="F0D9D647B90D4E3F850C52AE03BCED1F"/>
  </w:style>
  <w:style w:type="paragraph" w:customStyle="1" w:styleId="B23CC4B2448548D4842C6E5602CF6578">
    <w:name w:val="B23CC4B2448548D4842C6E5602CF6578"/>
  </w:style>
  <w:style w:type="paragraph" w:customStyle="1" w:styleId="78AACBAA05914396A4979AE873E205A3">
    <w:name w:val="78AACBAA05914396A4979AE873E205A3"/>
  </w:style>
  <w:style w:type="paragraph" w:customStyle="1" w:styleId="C4411347974E49F8935C6111EA0F8DB8">
    <w:name w:val="C4411347974E49F8935C6111EA0F8DB8"/>
  </w:style>
  <w:style w:type="paragraph" w:customStyle="1" w:styleId="4A214EA075D14F159160A1751C6772C1">
    <w:name w:val="4A214EA075D14F159160A1751C6772C1"/>
  </w:style>
  <w:style w:type="paragraph" w:customStyle="1" w:styleId="913B93DA324A4C5F82400D71FD6CC7E6">
    <w:name w:val="913B93DA324A4C5F82400D71FD6CC7E6"/>
  </w:style>
  <w:style w:type="paragraph" w:customStyle="1" w:styleId="5339F91CEDCD4662B667795E7B08AE39">
    <w:name w:val="5339F91CEDCD4662B667795E7B08AE39"/>
  </w:style>
  <w:style w:type="paragraph" w:customStyle="1" w:styleId="3E7FCCCD3F6140D396AE9004E92A5083">
    <w:name w:val="3E7FCCCD3F6140D396AE9004E92A5083"/>
  </w:style>
  <w:style w:type="paragraph" w:customStyle="1" w:styleId="1AB526D17A1D4301B39BE41B564AA24D">
    <w:name w:val="1AB526D17A1D4301B39BE41B564AA24D"/>
  </w:style>
  <w:style w:type="paragraph" w:customStyle="1" w:styleId="E70BADCF403E4BF9AE4833563CFF6635">
    <w:name w:val="E70BADCF403E4BF9AE4833563CFF6635"/>
  </w:style>
  <w:style w:type="paragraph" w:customStyle="1" w:styleId="0379707BC7C7400E8E14B69CE985234E">
    <w:name w:val="0379707BC7C7400E8E14B69CE985234E"/>
  </w:style>
  <w:style w:type="paragraph" w:customStyle="1" w:styleId="90E120669BFD4CAB9861980A6B7624C7">
    <w:name w:val="90E120669BFD4CAB9861980A6B7624C7"/>
  </w:style>
  <w:style w:type="paragraph" w:customStyle="1" w:styleId="498B44978D1E4DBE9D161EBBD6FF0530">
    <w:name w:val="498B44978D1E4DBE9D161EBBD6FF0530"/>
  </w:style>
  <w:style w:type="paragraph" w:customStyle="1" w:styleId="D890BD135A6F48A4B33D17389A891643">
    <w:name w:val="D890BD135A6F48A4B33D17389A891643"/>
  </w:style>
  <w:style w:type="paragraph" w:customStyle="1" w:styleId="82DC61EF7ABB4D29886CFDF7ADCBEAA8">
    <w:name w:val="82DC61EF7ABB4D29886CFDF7ADCBEAA8"/>
  </w:style>
  <w:style w:type="paragraph" w:customStyle="1" w:styleId="221F68066DC74BAB816F2067668E172E">
    <w:name w:val="221F68066DC74BAB816F2067668E172E"/>
  </w:style>
  <w:style w:type="paragraph" w:customStyle="1" w:styleId="583B113661D843F6A655D72813A60126">
    <w:name w:val="583B113661D843F6A655D72813A60126"/>
  </w:style>
  <w:style w:type="paragraph" w:customStyle="1" w:styleId="EFEF033926084179A118DB49A1DC66AA">
    <w:name w:val="EFEF033926084179A118DB49A1DC66AA"/>
  </w:style>
  <w:style w:type="paragraph" w:customStyle="1" w:styleId="24A427C5E18D4CE7B4DAC45F3086ABD3">
    <w:name w:val="24A427C5E18D4CE7B4DAC45F3086ABD3"/>
  </w:style>
  <w:style w:type="paragraph" w:customStyle="1" w:styleId="F6E42F9D19294F06B9D0E4A520B54486">
    <w:name w:val="F6E42F9D19294F06B9D0E4A520B54486"/>
  </w:style>
  <w:style w:type="paragraph" w:customStyle="1" w:styleId="BE173F2D5C88494497525E91AAC0BF31">
    <w:name w:val="BE173F2D5C88494497525E91AAC0BF31"/>
  </w:style>
  <w:style w:type="paragraph" w:customStyle="1" w:styleId="5441158F3A2A4ED283E712DCE761FF6B">
    <w:name w:val="5441158F3A2A4ED283E712DCE761FF6B"/>
    <w:rsid w:val="005E5AAA"/>
  </w:style>
  <w:style w:type="paragraph" w:customStyle="1" w:styleId="AF9327F24656436FBD57C5FD9866698E">
    <w:name w:val="AF9327F24656436FBD57C5FD9866698E"/>
    <w:rsid w:val="005E5AAA"/>
  </w:style>
  <w:style w:type="paragraph" w:customStyle="1" w:styleId="A001B34C7CD944A6A1156FD86DDE5BDE">
    <w:name w:val="A001B34C7CD944A6A1156FD86DDE5BDE"/>
    <w:rsid w:val="005E5AAA"/>
  </w:style>
  <w:style w:type="paragraph" w:customStyle="1" w:styleId="2BBEFF41CBD44AAD8BE10A1C1C1D3CD3">
    <w:name w:val="2BBEFF41CBD44AAD8BE10A1C1C1D3CD3"/>
    <w:rsid w:val="005E5AAA"/>
  </w:style>
  <w:style w:type="paragraph" w:customStyle="1" w:styleId="E124AA01766E40F88F355FC62D4D814A">
    <w:name w:val="E124AA01766E40F88F355FC62D4D814A"/>
    <w:rsid w:val="005E5AAA"/>
  </w:style>
  <w:style w:type="paragraph" w:customStyle="1" w:styleId="02EFD81EA54E49B28886618C4E406105">
    <w:name w:val="02EFD81EA54E49B28886618C4E406105"/>
    <w:rsid w:val="005E5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PO BOX AX 1008</CompanyAddress>
  <CompanyPhone>+233204795023/+233240232940</CompanyPhone>
  <CompanyFax/>
  <CompanyEmail>rkntumy@st.ug.edu.gh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linkedin.com/in/redeemer-ntumy-            85762a194</cp:keywords>
  <dc:description/>
  <cp:lastModifiedBy/>
  <cp:revision>1</cp:revision>
  <dcterms:created xsi:type="dcterms:W3CDTF">2020-11-12T11:40:00Z</dcterms:created>
  <dcterms:modified xsi:type="dcterms:W3CDTF">2020-11-12T17:43:00Z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